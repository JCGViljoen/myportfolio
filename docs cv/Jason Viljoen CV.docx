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A7569" w14:textId="77777777" w:rsidR="00E0277E" w:rsidRDefault="00E0277E"/>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B9D9DA8" w14:textId="77777777" w:rsidTr="00007728">
        <w:trPr>
          <w:trHeight w:hRule="exact" w:val="1800"/>
        </w:trPr>
        <w:tc>
          <w:tcPr>
            <w:tcW w:w="9360" w:type="dxa"/>
            <w:tcMar>
              <w:top w:w="0" w:type="dxa"/>
              <w:bottom w:w="0" w:type="dxa"/>
            </w:tcMar>
          </w:tcPr>
          <w:p w14:paraId="692D56E9" w14:textId="7568921C" w:rsidR="00692703" w:rsidRPr="00CF1A49" w:rsidRDefault="00B839CB" w:rsidP="00913946">
            <w:pPr>
              <w:pStyle w:val="Title"/>
            </w:pPr>
            <w:r>
              <w:t>jason</w:t>
            </w:r>
            <w:r w:rsidR="00692703" w:rsidRPr="00CF1A49">
              <w:t xml:space="preserve"> </w:t>
            </w:r>
            <w:r>
              <w:rPr>
                <w:rStyle w:val="IntenseEmphasis"/>
              </w:rPr>
              <w:t>viljoen</w:t>
            </w:r>
          </w:p>
          <w:p w14:paraId="0B6C0B1B" w14:textId="28C73A9E" w:rsidR="00692703" w:rsidRPr="00CF1A49" w:rsidRDefault="00B839CB" w:rsidP="00913946">
            <w:pPr>
              <w:pStyle w:val="ContactInfo"/>
              <w:contextualSpacing w:val="0"/>
            </w:pPr>
            <w:r>
              <w:t xml:space="preserve">64 </w:t>
            </w:r>
            <w:proofErr w:type="spellStart"/>
            <w:r>
              <w:t>Karneool</w:t>
            </w:r>
            <w:proofErr w:type="spellEnd"/>
            <w:r>
              <w:t xml:space="preserve"> street </w:t>
            </w:r>
            <w:proofErr w:type="spellStart"/>
            <w:r>
              <w:t>Hillview</w:t>
            </w:r>
            <w:proofErr w:type="spellEnd"/>
            <w:r w:rsidR="00692703" w:rsidRPr="00CF1A49">
              <w:t xml:space="preserve"> </w:t>
            </w:r>
            <w:sdt>
              <w:sdtPr>
                <w:alias w:val="Divider dot:"/>
                <w:tag w:val="Divider dot:"/>
                <w:id w:val="-1459182552"/>
                <w:placeholder>
                  <w:docPart w:val="9F020541EB744794846E1C1CD51E97E1"/>
                </w:placeholder>
                <w:temporary/>
                <w:showingPlcHdr/>
                <w15:appearance w15:val="hidden"/>
              </w:sdtPr>
              <w:sdtEndPr/>
              <w:sdtContent>
                <w:r w:rsidR="00692703" w:rsidRPr="00CF1A49">
                  <w:t>·</w:t>
                </w:r>
              </w:sdtContent>
            </w:sdt>
            <w:r w:rsidR="00692703" w:rsidRPr="00CF1A49">
              <w:t xml:space="preserve"> </w:t>
            </w:r>
            <w:r>
              <w:t>0619944038</w:t>
            </w:r>
          </w:p>
          <w:p w14:paraId="4AF2B1D9" w14:textId="096AE5AB" w:rsidR="00692703" w:rsidRPr="00CF1A49" w:rsidRDefault="00B839CB" w:rsidP="00913946">
            <w:pPr>
              <w:pStyle w:val="ContactInfoEmphasis"/>
              <w:contextualSpacing w:val="0"/>
            </w:pPr>
            <w:r>
              <w:t>Jcgviljoen51@gmail.com</w:t>
            </w:r>
            <w:r w:rsidR="00692703" w:rsidRPr="00CF1A49">
              <w:t xml:space="preserve"> </w:t>
            </w:r>
          </w:p>
        </w:tc>
      </w:tr>
      <w:tr w:rsidR="009571D8" w:rsidRPr="00CF1A49" w14:paraId="1042F95F" w14:textId="77777777" w:rsidTr="00692703">
        <w:tc>
          <w:tcPr>
            <w:tcW w:w="9360" w:type="dxa"/>
            <w:tcMar>
              <w:top w:w="432" w:type="dxa"/>
            </w:tcMar>
          </w:tcPr>
          <w:p w14:paraId="48B62F57" w14:textId="6C172497" w:rsidR="001755A8" w:rsidRPr="00CF1A49" w:rsidRDefault="00B839CB" w:rsidP="00913946">
            <w:pPr>
              <w:contextualSpacing w:val="0"/>
            </w:pPr>
            <w:r>
              <w:t>I am looking to be the best that I can be in your company and try and make a difference in benefit of my work. The objective is to learn as much as I can the work place and upskill my self for all future endeavors’.</w:t>
            </w:r>
          </w:p>
        </w:tc>
      </w:tr>
    </w:tbl>
    <w:p w14:paraId="7465600A" w14:textId="77777777" w:rsidR="004E01EB" w:rsidRPr="00CF1A49" w:rsidRDefault="0077751A" w:rsidP="004E01EB">
      <w:pPr>
        <w:pStyle w:val="Heading1"/>
      </w:pPr>
      <w:sdt>
        <w:sdtPr>
          <w:alias w:val="Experience:"/>
          <w:tag w:val="Experience:"/>
          <w:id w:val="-1983300934"/>
          <w:placeholder>
            <w:docPart w:val="5670F388769D445DBD5DE1B239C7CE58"/>
          </w:placeholder>
          <w:temporary/>
          <w:showingPlcHdr/>
          <w15:appearance w15:val="hidden"/>
        </w:sdtPr>
        <w:sdtEndPr/>
        <w:sdtContent>
          <w:r w:rsidR="004E01EB" w:rsidRPr="00CF1A49">
            <w:t>Experience</w:t>
          </w:r>
        </w:sdtContent>
      </w:sdt>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F1A49" w14:paraId="1368E5D8" w14:textId="77777777" w:rsidTr="00564791">
        <w:trPr>
          <w:trHeight w:val="1602"/>
        </w:trPr>
        <w:tc>
          <w:tcPr>
            <w:tcW w:w="9397" w:type="dxa"/>
          </w:tcPr>
          <w:p w14:paraId="5F6028DC" w14:textId="0590D0B1" w:rsidR="00D5768B" w:rsidRDefault="00D5768B" w:rsidP="001D0BF1">
            <w:pPr>
              <w:pStyle w:val="Heading3"/>
              <w:contextualSpacing w:val="0"/>
              <w:outlineLvl w:val="2"/>
            </w:pPr>
            <w:r>
              <w:t xml:space="preserve">january 2019 </w:t>
            </w:r>
            <w:r w:rsidRPr="00CF1A49">
              <w:t>–</w:t>
            </w:r>
            <w:r>
              <w:t xml:space="preserve"> december 2019 </w:t>
            </w:r>
          </w:p>
          <w:p w14:paraId="74750CD5" w14:textId="019E4262" w:rsidR="00D5768B" w:rsidRDefault="00D5768B" w:rsidP="00D5768B">
            <w:pPr>
              <w:pStyle w:val="Heading2"/>
              <w:contextualSpacing w:val="0"/>
              <w:outlineLvl w:val="1"/>
              <w:rPr>
                <w:rStyle w:val="SubtleReference"/>
              </w:rPr>
            </w:pPr>
            <w:r>
              <w:t>zlto administrator</w:t>
            </w:r>
            <w:r w:rsidRPr="00CF1A49">
              <w:t xml:space="preserve">, </w:t>
            </w:r>
            <w:r>
              <w:rPr>
                <w:rStyle w:val="SubtleReference"/>
              </w:rPr>
              <w:t>ywap</w:t>
            </w:r>
          </w:p>
          <w:p w14:paraId="5204087A" w14:textId="42AE056C" w:rsidR="00D5768B" w:rsidRDefault="00D5768B" w:rsidP="00D5768B">
            <w:pPr>
              <w:contextualSpacing w:val="0"/>
            </w:pPr>
            <w:r>
              <w:t xml:space="preserve">I was partially In charge of selling the </w:t>
            </w:r>
            <w:proofErr w:type="spellStart"/>
            <w:r>
              <w:t>zlto</w:t>
            </w:r>
            <w:proofErr w:type="spellEnd"/>
            <w:r>
              <w:t xml:space="preserve"> app to young people along with capturing data. I also helped where ever helped was needed, like looking after kids when they came to the facility, making sure they had something to do</w:t>
            </w:r>
            <w:r w:rsidR="00B06EFE">
              <w:t>.</w:t>
            </w:r>
          </w:p>
          <w:p w14:paraId="2F654853" w14:textId="370D2D6C" w:rsidR="00D5768B" w:rsidRPr="00CF1A49" w:rsidRDefault="00D5768B" w:rsidP="00D5768B">
            <w:pPr>
              <w:pStyle w:val="Heading2"/>
              <w:contextualSpacing w:val="0"/>
              <w:outlineLvl w:val="1"/>
            </w:pPr>
          </w:p>
          <w:p w14:paraId="1FA2CA01" w14:textId="36980679" w:rsidR="00D5768B" w:rsidRDefault="00D5768B" w:rsidP="001D0BF1">
            <w:pPr>
              <w:pStyle w:val="Heading3"/>
              <w:contextualSpacing w:val="0"/>
              <w:outlineLvl w:val="2"/>
            </w:pPr>
          </w:p>
          <w:p w14:paraId="536883D8" w14:textId="77777777" w:rsidR="00D5768B" w:rsidRDefault="00D5768B" w:rsidP="001D0BF1">
            <w:pPr>
              <w:pStyle w:val="Heading3"/>
              <w:contextualSpacing w:val="0"/>
              <w:outlineLvl w:val="2"/>
            </w:pPr>
          </w:p>
          <w:p w14:paraId="7022581D" w14:textId="2E71D0B3" w:rsidR="001D0BF1" w:rsidRPr="00CF1A49" w:rsidRDefault="00B839CB" w:rsidP="001D0BF1">
            <w:pPr>
              <w:pStyle w:val="Heading3"/>
              <w:contextualSpacing w:val="0"/>
              <w:outlineLvl w:val="2"/>
            </w:pPr>
            <w:proofErr w:type="gramStart"/>
            <w:r>
              <w:t>October</w:t>
            </w:r>
            <w:r w:rsidR="001D0BF1" w:rsidRPr="00CF1A49">
              <w:t xml:space="preserve"> </w:t>
            </w:r>
            <w:r>
              <w:t xml:space="preserve"> 2020</w:t>
            </w:r>
            <w:proofErr w:type="gramEnd"/>
            <w:r>
              <w:t xml:space="preserve"> </w:t>
            </w:r>
            <w:r w:rsidR="001D0BF1" w:rsidRPr="00CF1A49">
              <w:t xml:space="preserve">– </w:t>
            </w:r>
            <w:r>
              <w:t>march 2021</w:t>
            </w:r>
          </w:p>
          <w:p w14:paraId="709B53BB" w14:textId="175E0692" w:rsidR="001D0BF1" w:rsidRPr="00CF1A49" w:rsidRDefault="00B839CB" w:rsidP="001D0BF1">
            <w:pPr>
              <w:pStyle w:val="Heading2"/>
              <w:contextualSpacing w:val="0"/>
              <w:outlineLvl w:val="1"/>
            </w:pPr>
            <w:r>
              <w:t>ipeople administrator</w:t>
            </w:r>
            <w:r w:rsidR="001D0BF1" w:rsidRPr="00CF1A49">
              <w:t xml:space="preserve">, </w:t>
            </w:r>
            <w:r>
              <w:rPr>
                <w:rStyle w:val="SubtleReference"/>
              </w:rPr>
              <w:t>icollege</w:t>
            </w:r>
          </w:p>
          <w:p w14:paraId="2BCC4E92" w14:textId="5321E2DC" w:rsidR="00564791" w:rsidRDefault="00FB6D9E" w:rsidP="00564791">
            <w:pPr>
              <w:contextualSpacing w:val="0"/>
            </w:pPr>
            <w:r>
              <w:t xml:space="preserve">It was my </w:t>
            </w:r>
            <w:r w:rsidR="00D20D9D">
              <w:t>responsibility</w:t>
            </w:r>
            <w:r>
              <w:t xml:space="preserve"> to help students with online tasks that needed to be done, taking care of any technical queries that would arise, making sure that the overall stats for the colleges </w:t>
            </w:r>
            <w:proofErr w:type="spellStart"/>
            <w:r>
              <w:t>i</w:t>
            </w:r>
            <w:proofErr w:type="spellEnd"/>
            <w:r w:rsidR="00D20D9D">
              <w:t>-</w:t>
            </w:r>
            <w:r>
              <w:t xml:space="preserve">people tasks completion was good and meeting targets set out by head office in a short amount of time. I also took care of any other duties that the manager would ask me to do </w:t>
            </w:r>
          </w:p>
          <w:p w14:paraId="5608EEC2" w14:textId="6EA62037" w:rsidR="00561756" w:rsidRDefault="00561756" w:rsidP="00564791">
            <w:pPr>
              <w:contextualSpacing w:val="0"/>
            </w:pPr>
          </w:p>
          <w:p w14:paraId="6571F14F" w14:textId="36DD7F23" w:rsidR="00561756" w:rsidRPr="00CF1A49" w:rsidRDefault="00561756" w:rsidP="00561756">
            <w:pPr>
              <w:pStyle w:val="Heading3"/>
              <w:contextualSpacing w:val="0"/>
              <w:outlineLvl w:val="2"/>
            </w:pPr>
            <w:r>
              <w:t xml:space="preserve">june 2021 </w:t>
            </w:r>
            <w:r w:rsidRPr="00CF1A49">
              <w:t xml:space="preserve">– </w:t>
            </w:r>
            <w:r>
              <w:t>december 2021</w:t>
            </w:r>
          </w:p>
          <w:p w14:paraId="6460831E" w14:textId="726EC17D" w:rsidR="00561756" w:rsidRPr="00561756" w:rsidRDefault="00561756" w:rsidP="00561756">
            <w:pPr>
              <w:pStyle w:val="Heading2"/>
              <w:contextualSpacing w:val="0"/>
              <w:outlineLvl w:val="1"/>
              <w:rPr>
                <w:b w:val="0"/>
                <w:smallCaps/>
                <w:color w:val="595959" w:themeColor="text1" w:themeTint="A6"/>
              </w:rPr>
            </w:pPr>
            <w:r>
              <w:t>intern</w:t>
            </w:r>
            <w:r w:rsidRPr="00CF1A49">
              <w:t xml:space="preserve">, </w:t>
            </w:r>
            <w:r>
              <w:rPr>
                <w:rStyle w:val="SubtleReference"/>
              </w:rPr>
              <w:t>western cape government</w:t>
            </w:r>
            <w:r w:rsidR="00D5768B">
              <w:rPr>
                <w:rStyle w:val="SubtleReference"/>
              </w:rPr>
              <w:t xml:space="preserve"> (community arts connect)</w:t>
            </w:r>
          </w:p>
          <w:p w14:paraId="5E771389" w14:textId="7DF258C8" w:rsidR="00561756" w:rsidRDefault="00561756" w:rsidP="00564791">
            <w:pPr>
              <w:contextualSpacing w:val="0"/>
            </w:pPr>
            <w:r>
              <w:t xml:space="preserve">I was recruited along with other young people, because of my music and performance background, to create and administer </w:t>
            </w:r>
            <w:r w:rsidR="00F83C76">
              <w:t>community</w:t>
            </w:r>
            <w:r>
              <w:t xml:space="preserve"> based outreaches for other young people. I did arts performance </w:t>
            </w:r>
            <w:r w:rsidR="00F83C76">
              <w:t>as well</w:t>
            </w:r>
            <w:r>
              <w:t xml:space="preserve"> as having to take </w:t>
            </w:r>
            <w:r w:rsidR="00F83C76">
              <w:t>initiative</w:t>
            </w:r>
            <w:r>
              <w:t xml:space="preserve"> in certain areas for my music like having to learn new songs and </w:t>
            </w:r>
            <w:r w:rsidR="00F83C76">
              <w:t>reinventing it for it to sound original by gathering various data within the specific community.</w:t>
            </w:r>
          </w:p>
          <w:p w14:paraId="4A11E316" w14:textId="7EB1BD93" w:rsidR="00DE1A77" w:rsidRDefault="00DE1A77" w:rsidP="00564791">
            <w:pPr>
              <w:contextualSpacing w:val="0"/>
            </w:pPr>
          </w:p>
          <w:p w14:paraId="7A72694A" w14:textId="6A902A7F" w:rsidR="00DE1A77" w:rsidRPr="00CF1A49" w:rsidRDefault="00DE1A77" w:rsidP="00DE1A77">
            <w:pPr>
              <w:pStyle w:val="Heading3"/>
              <w:contextualSpacing w:val="0"/>
              <w:outlineLvl w:val="2"/>
            </w:pPr>
            <w:r>
              <w:t xml:space="preserve">june 2021 </w:t>
            </w:r>
            <w:r w:rsidRPr="00CF1A49">
              <w:t xml:space="preserve">– </w:t>
            </w:r>
            <w:r>
              <w:t>january 2022</w:t>
            </w:r>
          </w:p>
          <w:p w14:paraId="123E454E" w14:textId="5F736732" w:rsidR="00DE1A77" w:rsidRPr="00CF1A49" w:rsidRDefault="00DE1A77" w:rsidP="00DE1A77">
            <w:pPr>
              <w:pStyle w:val="Heading2"/>
              <w:contextualSpacing w:val="0"/>
              <w:outlineLvl w:val="1"/>
            </w:pPr>
            <w:r>
              <w:t>Administrative intern,</w:t>
            </w:r>
            <w:r w:rsidRPr="00CF1A49">
              <w:t xml:space="preserve"> </w:t>
            </w:r>
            <w:r>
              <w:rPr>
                <w:rStyle w:val="SubtleReference"/>
              </w:rPr>
              <w:t>District 6 Clinic</w:t>
            </w:r>
          </w:p>
          <w:p w14:paraId="03C2BB79" w14:textId="001AC10B" w:rsidR="00DE1A77" w:rsidRDefault="00DE1A77" w:rsidP="00564791">
            <w:pPr>
              <w:contextualSpacing w:val="0"/>
            </w:pPr>
            <w:r>
              <w:t>My duties included: Screening, registering of patients, Que marshalling, Creating folders on the system and assisting patients as best I could along with educating them on certain aspects of our services.</w:t>
            </w:r>
            <w:r w:rsidR="000C6E74">
              <w:t xml:space="preserve"> I also administered training on two different clinic systems. While I was there I coordinated the “recruiting for vaccination” gig. I captured data and did the back capturing for the vaccination team along with doing stats. I captured the positive and negative </w:t>
            </w:r>
            <w:proofErr w:type="spellStart"/>
            <w:r w:rsidR="000C6E74">
              <w:t>covid</w:t>
            </w:r>
            <w:proofErr w:type="spellEnd"/>
            <w:r w:rsidR="000C6E74">
              <w:t xml:space="preserve"> results in the </w:t>
            </w:r>
            <w:proofErr w:type="spellStart"/>
            <w:r w:rsidR="000C6E74">
              <w:t>covid</w:t>
            </w:r>
            <w:proofErr w:type="spellEnd"/>
            <w:r w:rsidR="000C6E74">
              <w:t xml:space="preserve"> ward.</w:t>
            </w:r>
          </w:p>
          <w:p w14:paraId="4CAB8D20" w14:textId="4890CAD5" w:rsidR="00564791" w:rsidRDefault="00564791" w:rsidP="00564791">
            <w:pPr>
              <w:contextualSpacing w:val="0"/>
            </w:pPr>
          </w:p>
          <w:p w14:paraId="0C628B3B" w14:textId="77777777" w:rsidR="005D1E15" w:rsidRDefault="005D1E15" w:rsidP="00DE1A77">
            <w:pPr>
              <w:pStyle w:val="Heading3"/>
              <w:contextualSpacing w:val="0"/>
              <w:outlineLvl w:val="2"/>
            </w:pPr>
          </w:p>
          <w:p w14:paraId="6E039D99" w14:textId="77777777" w:rsidR="005D1E15" w:rsidRDefault="005D1E15" w:rsidP="00DE1A77">
            <w:pPr>
              <w:pStyle w:val="Heading3"/>
              <w:contextualSpacing w:val="0"/>
              <w:outlineLvl w:val="2"/>
            </w:pPr>
          </w:p>
          <w:p w14:paraId="71D48B56" w14:textId="318FA041" w:rsidR="00DE1A77" w:rsidRPr="00CF1A49" w:rsidRDefault="00DE1A77" w:rsidP="00DE1A77">
            <w:pPr>
              <w:pStyle w:val="Heading3"/>
              <w:contextualSpacing w:val="0"/>
              <w:outlineLvl w:val="2"/>
            </w:pPr>
            <w:r>
              <w:t xml:space="preserve">january 2022 </w:t>
            </w:r>
            <w:proofErr w:type="gramStart"/>
            <w:r w:rsidRPr="00CF1A49">
              <w:t xml:space="preserve">– </w:t>
            </w:r>
            <w:r w:rsidR="00D5768B">
              <w:t xml:space="preserve"> december</w:t>
            </w:r>
            <w:proofErr w:type="gramEnd"/>
            <w:r w:rsidR="00D5768B">
              <w:t xml:space="preserve"> </w:t>
            </w:r>
            <w:r w:rsidR="00561756">
              <w:t>2022</w:t>
            </w:r>
          </w:p>
          <w:p w14:paraId="01F25D21" w14:textId="0E2FCCE8" w:rsidR="00DE1A77" w:rsidRPr="00CF1A49" w:rsidRDefault="008013EF" w:rsidP="00DE1A77">
            <w:pPr>
              <w:pStyle w:val="Heading2"/>
              <w:contextualSpacing w:val="0"/>
              <w:outlineLvl w:val="1"/>
            </w:pPr>
            <w:r>
              <w:t xml:space="preserve">yes programme intern, </w:t>
            </w:r>
            <w:r w:rsidRPr="008013EF">
              <w:rPr>
                <w:b w:val="0"/>
                <w:color w:val="3A3A3A" w:themeColor="background2" w:themeShade="40"/>
              </w:rPr>
              <w:t>cakes and bakes by astrid</w:t>
            </w:r>
          </w:p>
          <w:p w14:paraId="11E82F3D" w14:textId="200CC800" w:rsidR="00DE1A77" w:rsidRPr="00CF1A49" w:rsidRDefault="008013EF" w:rsidP="00564791">
            <w:pPr>
              <w:contextualSpacing w:val="0"/>
            </w:pPr>
            <w:r>
              <w:t>My duties included: Prepping ingredients, following recipes, dishing and placement of dishes and desserts, delivering dishes and cakes, general housekeeping, washing dishes, cleaning wherever needs to cleaned sorting out fridges and cupboards, speaking to clients, creating advertisements, capturing data</w:t>
            </w:r>
            <w:r w:rsidR="000C6E74">
              <w:t>.</w:t>
            </w:r>
          </w:p>
        </w:tc>
      </w:tr>
      <w:tr w:rsidR="00F61DF9" w:rsidRPr="00CF1A49" w14:paraId="750D9B27" w14:textId="77777777" w:rsidTr="00564791">
        <w:trPr>
          <w:trHeight w:val="256"/>
        </w:trPr>
        <w:tc>
          <w:tcPr>
            <w:tcW w:w="9397" w:type="dxa"/>
            <w:tcMar>
              <w:top w:w="216" w:type="dxa"/>
            </w:tcMar>
          </w:tcPr>
          <w:p w14:paraId="63CE1BCE" w14:textId="22AA1C97" w:rsidR="00F61DF9" w:rsidRDefault="00F61DF9" w:rsidP="00F61DF9"/>
        </w:tc>
      </w:tr>
    </w:tbl>
    <w:sdt>
      <w:sdtPr>
        <w:alias w:val="Education:"/>
        <w:tag w:val="Education:"/>
        <w:id w:val="-1908763273"/>
        <w:placeholder>
          <w:docPart w:val="1D38BC6B059F4780AE3D3E070555C7A5"/>
        </w:placeholder>
        <w:temporary/>
        <w:showingPlcHdr/>
        <w15:appearance w15:val="hidden"/>
      </w:sdtPr>
      <w:sdtEndPr/>
      <w:sdtContent>
        <w:p w14:paraId="260627E6"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D903052" w14:textId="77777777" w:rsidTr="00D66A52">
        <w:tc>
          <w:tcPr>
            <w:tcW w:w="9355" w:type="dxa"/>
          </w:tcPr>
          <w:p w14:paraId="5535586D" w14:textId="321897F0" w:rsidR="001D0BF1" w:rsidRPr="00CF1A49" w:rsidRDefault="00FB6D9E" w:rsidP="001D0BF1">
            <w:pPr>
              <w:pStyle w:val="Heading3"/>
              <w:contextualSpacing w:val="0"/>
              <w:outlineLvl w:val="2"/>
            </w:pPr>
            <w:r>
              <w:t>november</w:t>
            </w:r>
            <w:r w:rsidR="001D0BF1" w:rsidRPr="00CF1A49">
              <w:t xml:space="preserve"> </w:t>
            </w:r>
            <w:r>
              <w:t>2016</w:t>
            </w:r>
          </w:p>
          <w:p w14:paraId="7A8E3E70" w14:textId="0E8611B7" w:rsidR="001D0BF1" w:rsidRPr="00CF1A49" w:rsidRDefault="00FB6D9E" w:rsidP="001D0BF1">
            <w:pPr>
              <w:pStyle w:val="Heading2"/>
              <w:contextualSpacing w:val="0"/>
              <w:outlineLvl w:val="1"/>
            </w:pPr>
            <w:r>
              <w:t>nsc</w:t>
            </w:r>
            <w:r w:rsidR="001D0BF1" w:rsidRPr="00CF1A49">
              <w:t xml:space="preserve">, </w:t>
            </w:r>
            <w:r>
              <w:rPr>
                <w:rStyle w:val="SubtleReference"/>
              </w:rPr>
              <w:t>kuil</w:t>
            </w:r>
            <w:r w:rsidR="00922BD2">
              <w:rPr>
                <w:rStyle w:val="SubtleReference"/>
              </w:rPr>
              <w:t>s</w:t>
            </w:r>
            <w:r>
              <w:rPr>
                <w:rStyle w:val="SubtleReference"/>
              </w:rPr>
              <w:t xml:space="preserve"> river technical highschool</w:t>
            </w:r>
          </w:p>
          <w:p w14:paraId="3DFE3DA8" w14:textId="3FCE7555" w:rsidR="007538DC" w:rsidRPr="00CF1A49" w:rsidRDefault="007538DC" w:rsidP="007538DC">
            <w:pPr>
              <w:contextualSpacing w:val="0"/>
            </w:pPr>
          </w:p>
        </w:tc>
      </w:tr>
      <w:tr w:rsidR="00F61DF9" w:rsidRPr="00CF1A49" w14:paraId="017608D8" w14:textId="77777777" w:rsidTr="00F61DF9">
        <w:tc>
          <w:tcPr>
            <w:tcW w:w="9355" w:type="dxa"/>
            <w:tcMar>
              <w:top w:w="216" w:type="dxa"/>
            </w:tcMar>
          </w:tcPr>
          <w:p w14:paraId="3359288A" w14:textId="44550A4F" w:rsidR="008013EF" w:rsidRDefault="008013EF" w:rsidP="008013EF">
            <w:pPr>
              <w:pStyle w:val="Heading3"/>
              <w:contextualSpacing w:val="0"/>
              <w:outlineLvl w:val="2"/>
            </w:pPr>
            <w:r>
              <w:t>june 2022</w:t>
            </w:r>
          </w:p>
          <w:p w14:paraId="65A2F7BC" w14:textId="641A267C" w:rsidR="00F61DF9" w:rsidRDefault="008013EF" w:rsidP="008013EF">
            <w:pPr>
              <w:pStyle w:val="Heading2"/>
              <w:outlineLvl w:val="1"/>
              <w:rPr>
                <w:rStyle w:val="SubtleReference"/>
              </w:rPr>
            </w:pPr>
            <w:r>
              <w:t xml:space="preserve">AWS bootcamp, </w:t>
            </w:r>
            <w:r>
              <w:rPr>
                <w:rStyle w:val="SubtleReference"/>
              </w:rPr>
              <w:t>Rlabs</w:t>
            </w:r>
          </w:p>
          <w:p w14:paraId="5A435490" w14:textId="1792E948" w:rsidR="00F83C76" w:rsidRDefault="00F83C76" w:rsidP="008013EF">
            <w:pPr>
              <w:pStyle w:val="Heading2"/>
              <w:outlineLvl w:val="1"/>
              <w:rPr>
                <w:rStyle w:val="SubtleReference"/>
              </w:rPr>
            </w:pPr>
          </w:p>
          <w:p w14:paraId="58E68AC9" w14:textId="74B458C9" w:rsidR="00F83C76" w:rsidRDefault="00F83C76" w:rsidP="00F83C76">
            <w:pPr>
              <w:pStyle w:val="Heading3"/>
              <w:contextualSpacing w:val="0"/>
              <w:outlineLvl w:val="2"/>
            </w:pPr>
            <w:r>
              <w:t>November 2021</w:t>
            </w:r>
          </w:p>
          <w:p w14:paraId="2AAF412A" w14:textId="143297E8" w:rsidR="00F83C76" w:rsidRDefault="00F83C76" w:rsidP="00F83C76">
            <w:pPr>
              <w:pStyle w:val="Heading2"/>
              <w:outlineLvl w:val="1"/>
              <w:rPr>
                <w:rStyle w:val="SubtleReference"/>
              </w:rPr>
            </w:pPr>
            <w:r>
              <w:t xml:space="preserve">data analyst foundation, </w:t>
            </w:r>
            <w:r>
              <w:rPr>
                <w:rStyle w:val="SubtleReference"/>
              </w:rPr>
              <w:t>google/ coursera</w:t>
            </w:r>
          </w:p>
          <w:p w14:paraId="73FA6C3B" w14:textId="786298A0" w:rsidR="00F83C76" w:rsidRDefault="00F83C76" w:rsidP="00F83C76">
            <w:pPr>
              <w:pStyle w:val="Heading2"/>
              <w:outlineLvl w:val="1"/>
              <w:rPr>
                <w:rStyle w:val="SubtleReference"/>
              </w:rPr>
            </w:pPr>
          </w:p>
          <w:p w14:paraId="610D9BDE" w14:textId="3310FF5B" w:rsidR="00D5768B" w:rsidRDefault="00D5768B" w:rsidP="00D5768B">
            <w:pPr>
              <w:pStyle w:val="Heading3"/>
              <w:contextualSpacing w:val="0"/>
              <w:outlineLvl w:val="2"/>
            </w:pPr>
            <w:r>
              <w:t>may 2021</w:t>
            </w:r>
          </w:p>
          <w:p w14:paraId="2319DB94" w14:textId="3CB80936" w:rsidR="00D5768B" w:rsidRDefault="00D5768B" w:rsidP="00D5768B">
            <w:pPr>
              <w:pStyle w:val="Heading2"/>
              <w:outlineLvl w:val="1"/>
              <w:rPr>
                <w:rStyle w:val="SubtleReference"/>
              </w:rPr>
            </w:pPr>
            <w:r>
              <w:t xml:space="preserve">Introduction to teaching english as a second language, </w:t>
            </w:r>
            <w:r>
              <w:rPr>
                <w:rStyle w:val="SubtleReference"/>
              </w:rPr>
              <w:t>alison</w:t>
            </w:r>
          </w:p>
          <w:p w14:paraId="798637DE" w14:textId="77777777" w:rsidR="00F83C76" w:rsidRDefault="00F83C76" w:rsidP="00F83C76">
            <w:pPr>
              <w:pStyle w:val="Heading2"/>
              <w:outlineLvl w:val="1"/>
              <w:rPr>
                <w:rStyle w:val="SubtleReference"/>
              </w:rPr>
            </w:pPr>
          </w:p>
          <w:p w14:paraId="67236E1C" w14:textId="3C2D08F3" w:rsidR="001F37F6" w:rsidRPr="00CF1A49" w:rsidRDefault="001F37F6" w:rsidP="001F37F6">
            <w:pPr>
              <w:pStyle w:val="Heading3"/>
              <w:contextualSpacing w:val="0"/>
              <w:outlineLvl w:val="2"/>
            </w:pPr>
            <w:r>
              <w:t>December 2019</w:t>
            </w:r>
          </w:p>
          <w:p w14:paraId="0E8AE16C" w14:textId="0AECCB77" w:rsidR="001F37F6" w:rsidRDefault="001F37F6" w:rsidP="001F37F6">
            <w:pPr>
              <w:pStyle w:val="Heading2"/>
              <w:outlineLvl w:val="1"/>
              <w:rPr>
                <w:rStyle w:val="SubtleReference"/>
              </w:rPr>
            </w:pPr>
            <w:r>
              <w:t xml:space="preserve">I.T A+, </w:t>
            </w:r>
            <w:r>
              <w:rPr>
                <w:rStyle w:val="SubtleReference"/>
              </w:rPr>
              <w:t>icollege</w:t>
            </w:r>
          </w:p>
          <w:p w14:paraId="55442587" w14:textId="7C2EACCC" w:rsidR="001F37F6" w:rsidRPr="00CF1A49" w:rsidRDefault="001F37F6" w:rsidP="001F37F6">
            <w:pPr>
              <w:pStyle w:val="Heading2"/>
              <w:contextualSpacing w:val="0"/>
              <w:outlineLvl w:val="1"/>
            </w:pPr>
          </w:p>
          <w:p w14:paraId="62321258" w14:textId="5F1A2F43" w:rsidR="001F37F6" w:rsidRPr="00CF1A49" w:rsidRDefault="001F37F6" w:rsidP="001F37F6">
            <w:pPr>
              <w:pStyle w:val="Heading3"/>
              <w:contextualSpacing w:val="0"/>
              <w:outlineLvl w:val="2"/>
            </w:pPr>
            <w:r>
              <w:t>February 2023</w:t>
            </w:r>
          </w:p>
          <w:p w14:paraId="35F6AB09" w14:textId="20052197" w:rsidR="001F37F6" w:rsidRDefault="001F37F6" w:rsidP="001F37F6">
            <w:pPr>
              <w:pStyle w:val="Heading2"/>
              <w:outlineLvl w:val="1"/>
              <w:rPr>
                <w:rStyle w:val="SubtleReference"/>
              </w:rPr>
            </w:pPr>
            <w:r>
              <w:t>Tefl</w:t>
            </w:r>
            <w:r>
              <w:t xml:space="preserve">, </w:t>
            </w:r>
            <w:r>
              <w:rPr>
                <w:rStyle w:val="SubtleReference"/>
              </w:rPr>
              <w:t>teachers record</w:t>
            </w:r>
          </w:p>
          <w:p w14:paraId="45BF1101" w14:textId="77777777" w:rsidR="00F83C76" w:rsidRDefault="00F83C76" w:rsidP="00F83C76">
            <w:pPr>
              <w:pStyle w:val="Heading3"/>
              <w:contextualSpacing w:val="0"/>
              <w:outlineLvl w:val="2"/>
            </w:pPr>
          </w:p>
          <w:p w14:paraId="7A0C2F97" w14:textId="77777777" w:rsidR="00F83C76" w:rsidRDefault="00F83C76" w:rsidP="008013EF">
            <w:pPr>
              <w:pStyle w:val="Heading2"/>
              <w:outlineLvl w:val="1"/>
              <w:rPr>
                <w:rStyle w:val="SubtleReference"/>
              </w:rPr>
            </w:pPr>
          </w:p>
          <w:p w14:paraId="4BFB443F" w14:textId="697FC484" w:rsidR="00866013" w:rsidRDefault="00866013" w:rsidP="008013EF">
            <w:pPr>
              <w:pStyle w:val="Heading2"/>
              <w:outlineLvl w:val="1"/>
            </w:pPr>
          </w:p>
        </w:tc>
      </w:tr>
    </w:tbl>
    <w:sdt>
      <w:sdtPr>
        <w:rPr>
          <w:b w:val="0"/>
          <w:smallCaps/>
          <w:color w:val="595959" w:themeColor="text1" w:themeTint="A6"/>
        </w:rPr>
        <w:alias w:val="Skills:"/>
        <w:tag w:val="Skills:"/>
        <w:id w:val="-1392877668"/>
        <w:placeholder>
          <w:docPart w:val="D3B4981CB9F74FAF8C1DCE14DF755247"/>
        </w:placeholder>
        <w:temporary/>
        <w:showingPlcHdr/>
        <w15:appearance w15:val="hidden"/>
      </w:sdtPr>
      <w:sdtEndPr>
        <w:rPr>
          <w:b/>
          <w:smallCaps w:val="0"/>
          <w:color w:val="262626" w:themeColor="text1" w:themeTint="D9"/>
        </w:rPr>
      </w:sdtEndPr>
      <w:sdtContent>
        <w:p w14:paraId="283E05C9"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4B2A8E7D" w14:textId="77777777" w:rsidTr="00CF1A49">
        <w:tc>
          <w:tcPr>
            <w:tcW w:w="4675" w:type="dxa"/>
          </w:tcPr>
          <w:p w14:paraId="6E70B627" w14:textId="76342EC2" w:rsidR="001E3120" w:rsidRPr="006E1507" w:rsidRDefault="00702F23" w:rsidP="006E1507">
            <w:pPr>
              <w:pStyle w:val="ListBullet"/>
              <w:contextualSpacing w:val="0"/>
            </w:pPr>
            <w:r>
              <w:t>Strong communication skills</w:t>
            </w:r>
          </w:p>
          <w:p w14:paraId="482932F3" w14:textId="77777777" w:rsidR="001F4E6D" w:rsidRDefault="00702F23" w:rsidP="006E1507">
            <w:pPr>
              <w:pStyle w:val="ListBullet"/>
              <w:contextualSpacing w:val="0"/>
            </w:pPr>
            <w:r>
              <w:t>Tech savvy</w:t>
            </w:r>
          </w:p>
          <w:p w14:paraId="2FD7C9E6" w14:textId="1979FEC1" w:rsidR="00866013" w:rsidRDefault="00866013" w:rsidP="006E1507">
            <w:pPr>
              <w:pStyle w:val="ListBullet"/>
              <w:contextualSpacing w:val="0"/>
            </w:pPr>
            <w:r>
              <w:t>Computer Maintenance</w:t>
            </w:r>
          </w:p>
          <w:p w14:paraId="427A0C40" w14:textId="77777777" w:rsidR="00866013" w:rsidRDefault="00866013" w:rsidP="006E1507">
            <w:pPr>
              <w:pStyle w:val="ListBullet"/>
              <w:contextualSpacing w:val="0"/>
            </w:pPr>
            <w:r>
              <w:t>Following recipes</w:t>
            </w:r>
          </w:p>
          <w:p w14:paraId="243A363D" w14:textId="77777777" w:rsidR="00866013" w:rsidRDefault="00866013" w:rsidP="006E1507">
            <w:pPr>
              <w:pStyle w:val="ListBullet"/>
              <w:contextualSpacing w:val="0"/>
            </w:pPr>
            <w:r>
              <w:t>Following instruction</w:t>
            </w:r>
          </w:p>
          <w:p w14:paraId="7508DC1B" w14:textId="11F81542" w:rsidR="00866013" w:rsidRPr="006E1507" w:rsidRDefault="00866013" w:rsidP="006E1507">
            <w:pPr>
              <w:pStyle w:val="ListBullet"/>
              <w:contextualSpacing w:val="0"/>
            </w:pPr>
            <w:r>
              <w:t>House keeping</w:t>
            </w:r>
          </w:p>
        </w:tc>
        <w:tc>
          <w:tcPr>
            <w:tcW w:w="4675" w:type="dxa"/>
            <w:tcMar>
              <w:left w:w="360" w:type="dxa"/>
            </w:tcMar>
          </w:tcPr>
          <w:p w14:paraId="6FF0E99F" w14:textId="688F2FA5" w:rsidR="003A0632" w:rsidRPr="006E1507" w:rsidRDefault="00702F23" w:rsidP="006E1507">
            <w:pPr>
              <w:pStyle w:val="ListBullet"/>
              <w:contextualSpacing w:val="0"/>
            </w:pPr>
            <w:r>
              <w:t>Driver (code 08)</w:t>
            </w:r>
          </w:p>
          <w:p w14:paraId="083F75AC" w14:textId="072549EA" w:rsidR="001E3120" w:rsidRPr="006E1507" w:rsidRDefault="00702F23" w:rsidP="006E1507">
            <w:pPr>
              <w:pStyle w:val="ListBullet"/>
              <w:contextualSpacing w:val="0"/>
            </w:pPr>
            <w:r>
              <w:t>Familiar with software testing</w:t>
            </w:r>
          </w:p>
          <w:p w14:paraId="3184CEA6" w14:textId="77777777" w:rsidR="001E3120" w:rsidRDefault="00702F23" w:rsidP="006E1507">
            <w:pPr>
              <w:pStyle w:val="ListBullet"/>
              <w:contextualSpacing w:val="0"/>
            </w:pPr>
            <w:r>
              <w:t>To work under a pressurized environment</w:t>
            </w:r>
          </w:p>
          <w:p w14:paraId="1F24B754" w14:textId="7A788F6D" w:rsidR="00702F23" w:rsidRDefault="00702F23" w:rsidP="006E1507">
            <w:pPr>
              <w:pStyle w:val="ListBullet"/>
              <w:contextualSpacing w:val="0"/>
            </w:pPr>
            <w:r>
              <w:t xml:space="preserve">Teaching music (guitar and piano) </w:t>
            </w:r>
          </w:p>
          <w:p w14:paraId="226BD464" w14:textId="77777777" w:rsidR="00702F23" w:rsidRDefault="00702F23" w:rsidP="006E1507">
            <w:pPr>
              <w:pStyle w:val="ListBullet"/>
              <w:contextualSpacing w:val="0"/>
            </w:pPr>
            <w:r>
              <w:t>Familiar with MS office</w:t>
            </w:r>
          </w:p>
          <w:p w14:paraId="0A68E330" w14:textId="77777777" w:rsidR="00866013" w:rsidRDefault="00866013" w:rsidP="006E1507">
            <w:pPr>
              <w:pStyle w:val="ListBullet"/>
              <w:contextualSpacing w:val="0"/>
            </w:pPr>
            <w:r>
              <w:t>Sales</w:t>
            </w:r>
          </w:p>
          <w:p w14:paraId="0591F32C" w14:textId="2780BF09" w:rsidR="00866013" w:rsidRPr="006E1507" w:rsidRDefault="00866013" w:rsidP="006E1507">
            <w:pPr>
              <w:pStyle w:val="ListBullet"/>
              <w:contextualSpacing w:val="0"/>
            </w:pPr>
            <w:r>
              <w:t xml:space="preserve">Phone </w:t>
            </w:r>
            <w:r w:rsidR="000C6E74">
              <w:t>etiquette</w:t>
            </w:r>
          </w:p>
        </w:tc>
      </w:tr>
    </w:tbl>
    <w:p w14:paraId="3BE8BCE8" w14:textId="77777777" w:rsidR="00463105" w:rsidRDefault="00463105" w:rsidP="0062312F">
      <w:pPr>
        <w:pStyle w:val="Heading1"/>
      </w:pPr>
    </w:p>
    <w:p w14:paraId="2ACFD62A" w14:textId="77777777" w:rsidR="00463105" w:rsidRDefault="00463105" w:rsidP="0062312F">
      <w:pPr>
        <w:pStyle w:val="Heading1"/>
      </w:pPr>
    </w:p>
    <w:p w14:paraId="7C773861" w14:textId="77777777" w:rsidR="00463105" w:rsidRDefault="00463105" w:rsidP="0062312F">
      <w:pPr>
        <w:pStyle w:val="Heading1"/>
      </w:pPr>
    </w:p>
    <w:p w14:paraId="336447DB" w14:textId="77777777" w:rsidR="005D1E15" w:rsidRDefault="005D1E15" w:rsidP="0062312F">
      <w:pPr>
        <w:pStyle w:val="Heading1"/>
      </w:pPr>
    </w:p>
    <w:p w14:paraId="25FF505C" w14:textId="77777777" w:rsidR="005D1E15" w:rsidRDefault="005D1E15" w:rsidP="0062312F">
      <w:pPr>
        <w:pStyle w:val="Heading1"/>
      </w:pPr>
    </w:p>
    <w:p w14:paraId="3AA93165" w14:textId="2F493191" w:rsidR="00AD782D" w:rsidRPr="00CF1A49" w:rsidRDefault="00C9709B" w:rsidP="0062312F">
      <w:pPr>
        <w:pStyle w:val="Heading1"/>
      </w:pPr>
      <w:r>
        <w:t>About myself</w:t>
      </w:r>
    </w:p>
    <w:p w14:paraId="07D8BD52" w14:textId="15E298E8" w:rsidR="00B51D1B" w:rsidRDefault="00C9709B" w:rsidP="006E1507">
      <w:r>
        <w:t xml:space="preserve">In high school I started my own small music school of about 5 students, I would give them lessons once a week and I made a small income from that. I put my family in high regard, putting there needs before myself. The concept of teamwork stands out for me, I understand that in a company setup we all need to work together and do our jobs to make sure that the company would thrive, and that is the most important part, to bring the company up in the business ranking of society. If the business prospers then so would all of its employees and workers, that is the ultimate goal. We can only try our best to </w:t>
      </w:r>
      <w:r w:rsidR="00C762C9">
        <w:t>m</w:t>
      </w:r>
      <w:r>
        <w:t>ake sure our goals are reached</w:t>
      </w:r>
      <w:r w:rsidR="00C762C9">
        <w:t xml:space="preserve"> and when we </w:t>
      </w:r>
      <w:r w:rsidR="00D20D9D">
        <w:t>fall,</w:t>
      </w:r>
      <w:r w:rsidR="00C762C9">
        <w:t xml:space="preserve"> we must try and pick ourselves up so that we never lose</w:t>
      </w:r>
    </w:p>
    <w:p w14:paraId="45E37D89" w14:textId="4353CDFB" w:rsidR="00D20D9D" w:rsidRDefault="00D20D9D" w:rsidP="006E1507"/>
    <w:p w14:paraId="0111EE87" w14:textId="4874165E" w:rsidR="00D20D9D" w:rsidRDefault="00D20D9D" w:rsidP="006E1507"/>
    <w:p w14:paraId="3EF5FB19" w14:textId="3B8F9853" w:rsidR="00D20D9D" w:rsidRPr="00D20D9D" w:rsidRDefault="00D20D9D" w:rsidP="00D20D9D">
      <w:pPr>
        <w:pStyle w:val="Heading1"/>
      </w:pPr>
      <w:r>
        <w:t>Refernce</w:t>
      </w:r>
    </w:p>
    <w:p w14:paraId="60837E88" w14:textId="05525DF7" w:rsidR="00D20D9D" w:rsidRDefault="00E0277E" w:rsidP="006E1507">
      <w:r>
        <w:t>Name: Miss</w:t>
      </w:r>
    </w:p>
    <w:p w14:paraId="22071C21" w14:textId="2F11959B" w:rsidR="00D20D9D" w:rsidRDefault="00E0277E" w:rsidP="006E1507">
      <w:r>
        <w:t xml:space="preserve">Surname: </w:t>
      </w:r>
      <w:proofErr w:type="spellStart"/>
      <w:r>
        <w:t>Fadzai</w:t>
      </w:r>
      <w:proofErr w:type="spellEnd"/>
    </w:p>
    <w:p w14:paraId="69B4409B" w14:textId="27AD92F7" w:rsidR="00D20D9D" w:rsidRDefault="00D20D9D" w:rsidP="006E1507">
      <w:r>
        <w:t>Contact details</w:t>
      </w:r>
      <w:r w:rsidR="00E0277E">
        <w:t>: 064 202 9810</w:t>
      </w:r>
    </w:p>
    <w:p w14:paraId="6A7C9208" w14:textId="178F625B" w:rsidR="00D20D9D" w:rsidRDefault="00D20D9D" w:rsidP="006E1507">
      <w:r>
        <w:t xml:space="preserve">Position at company: </w:t>
      </w:r>
      <w:r w:rsidR="00E0277E">
        <w:t>I.T Facilitator/ Supervisor</w:t>
      </w:r>
    </w:p>
    <w:p w14:paraId="4764638D" w14:textId="3472F61F" w:rsidR="00D20D9D" w:rsidRDefault="00D20D9D" w:rsidP="006E1507">
      <w:r>
        <w:t xml:space="preserve">Company: </w:t>
      </w:r>
      <w:proofErr w:type="spellStart"/>
      <w:r>
        <w:t>iCollege</w:t>
      </w:r>
      <w:proofErr w:type="spellEnd"/>
    </w:p>
    <w:p w14:paraId="3958D10A" w14:textId="613285CF" w:rsidR="00866013" w:rsidRDefault="00866013" w:rsidP="006E1507"/>
    <w:p w14:paraId="16328E2F" w14:textId="5A769F4B" w:rsidR="00866013" w:rsidRDefault="00866013" w:rsidP="00866013">
      <w:r>
        <w:t>Name: Dr</w:t>
      </w:r>
      <w:r w:rsidR="000C649A">
        <w:t>.</w:t>
      </w:r>
      <w:r>
        <w:t xml:space="preserve"> Shubha </w:t>
      </w:r>
    </w:p>
    <w:p w14:paraId="2C855AD8" w14:textId="74715701" w:rsidR="00866013" w:rsidRDefault="00866013" w:rsidP="00866013">
      <w:r>
        <w:t>Surname: Bhat</w:t>
      </w:r>
    </w:p>
    <w:p w14:paraId="12FAEC09" w14:textId="3D80A131" w:rsidR="00866013" w:rsidRDefault="00866013" w:rsidP="00866013">
      <w:r>
        <w:t>Contact details: 071 191 9898</w:t>
      </w:r>
    </w:p>
    <w:p w14:paraId="3F3DC766" w14:textId="702A0EEF" w:rsidR="00866013" w:rsidRDefault="00866013" w:rsidP="00866013">
      <w:r>
        <w:t>Position at company: Dentist</w:t>
      </w:r>
    </w:p>
    <w:p w14:paraId="40175B63" w14:textId="7B02E5CE" w:rsidR="00866013" w:rsidRDefault="00866013" w:rsidP="00866013">
      <w:r>
        <w:t>Company: District 6 CDC</w:t>
      </w:r>
    </w:p>
    <w:p w14:paraId="39370D44" w14:textId="1636C9B1" w:rsidR="00866013" w:rsidRDefault="00866013" w:rsidP="00866013"/>
    <w:p w14:paraId="66CB3BDC" w14:textId="7C0A7AAC" w:rsidR="00D5768B" w:rsidRDefault="00D5768B" w:rsidP="00D5768B">
      <w:r>
        <w:t>Name: Darrel</w:t>
      </w:r>
    </w:p>
    <w:p w14:paraId="1DC444A9" w14:textId="7E7B3159" w:rsidR="00D5768B" w:rsidRDefault="00D5768B" w:rsidP="00D5768B">
      <w:r>
        <w:t xml:space="preserve">Surname: </w:t>
      </w:r>
      <w:proofErr w:type="spellStart"/>
      <w:r>
        <w:t>Scheffers</w:t>
      </w:r>
      <w:proofErr w:type="spellEnd"/>
    </w:p>
    <w:p w14:paraId="0D8AC3CA" w14:textId="668886FB" w:rsidR="00D5768B" w:rsidRDefault="00D5768B" w:rsidP="00D5768B">
      <w:r>
        <w:t>Contact details: 0730951143</w:t>
      </w:r>
    </w:p>
    <w:p w14:paraId="1F85DF4C" w14:textId="25F78BF2" w:rsidR="00D5768B" w:rsidRDefault="00D5768B" w:rsidP="00D5768B">
      <w:r>
        <w:t>Position at company: Overseer</w:t>
      </w:r>
    </w:p>
    <w:p w14:paraId="6DD421F3" w14:textId="0801CC37" w:rsidR="00D5768B" w:rsidRDefault="00D5768B" w:rsidP="00D5768B">
      <w:r>
        <w:t>Company: Community Arts Connect</w:t>
      </w:r>
    </w:p>
    <w:p w14:paraId="440016D8" w14:textId="77777777" w:rsidR="00D5768B" w:rsidRDefault="00D5768B" w:rsidP="00866013"/>
    <w:p w14:paraId="4DF5648C" w14:textId="3A704A1D" w:rsidR="00866013" w:rsidRDefault="00866013" w:rsidP="00866013">
      <w:r>
        <w:t xml:space="preserve">Name: Astrid </w:t>
      </w:r>
    </w:p>
    <w:p w14:paraId="5A1F35E2" w14:textId="20160853" w:rsidR="00866013" w:rsidRDefault="00866013" w:rsidP="00866013">
      <w:r>
        <w:t>Surname: Roberts</w:t>
      </w:r>
    </w:p>
    <w:p w14:paraId="7A6315EF" w14:textId="155CC99E" w:rsidR="00866013" w:rsidRDefault="00866013" w:rsidP="00866013">
      <w:r>
        <w:t>Contact details: 072 747 6709</w:t>
      </w:r>
    </w:p>
    <w:p w14:paraId="464D752C" w14:textId="59C08A83" w:rsidR="00866013" w:rsidRDefault="00866013" w:rsidP="00866013">
      <w:r>
        <w:t>Position at company: Founder</w:t>
      </w:r>
    </w:p>
    <w:p w14:paraId="249502DC" w14:textId="0ABDED88" w:rsidR="00866013" w:rsidRDefault="00866013" w:rsidP="00866013">
      <w:r>
        <w:t xml:space="preserve">Company: </w:t>
      </w:r>
      <w:r w:rsidR="000C649A">
        <w:t>Cakes and Bakes by Astrid</w:t>
      </w:r>
    </w:p>
    <w:p w14:paraId="4EE43E2D" w14:textId="77777777" w:rsidR="00866013" w:rsidRDefault="00866013" w:rsidP="00866013"/>
    <w:p w14:paraId="6A445101" w14:textId="77777777" w:rsidR="00866013" w:rsidRDefault="00866013" w:rsidP="006E1507"/>
    <w:p w14:paraId="3A0749F4" w14:textId="2F9A6F4A" w:rsidR="001F37F6" w:rsidRDefault="001F37F6" w:rsidP="001F37F6">
      <w:r>
        <w:t xml:space="preserve">Name: </w:t>
      </w:r>
      <w:proofErr w:type="spellStart"/>
      <w:r>
        <w:t>Donnovan</w:t>
      </w:r>
      <w:proofErr w:type="spellEnd"/>
    </w:p>
    <w:p w14:paraId="44ACD8ED" w14:textId="4C7FC537" w:rsidR="001F37F6" w:rsidRDefault="001F37F6" w:rsidP="001F37F6">
      <w:r>
        <w:t xml:space="preserve">Surname: </w:t>
      </w:r>
      <w:proofErr w:type="spellStart"/>
      <w:r>
        <w:t>Wenn</w:t>
      </w:r>
      <w:proofErr w:type="spellEnd"/>
    </w:p>
    <w:p w14:paraId="360ADA49" w14:textId="62B09F85" w:rsidR="001F37F6" w:rsidRDefault="001F37F6" w:rsidP="001F37F6">
      <w:r>
        <w:t>Contact details: 062 214 5193</w:t>
      </w:r>
    </w:p>
    <w:p w14:paraId="5964E25B" w14:textId="77777777" w:rsidR="001F37F6" w:rsidRDefault="001F37F6" w:rsidP="001F37F6">
      <w:r>
        <w:t>Position at company: Founder</w:t>
      </w:r>
    </w:p>
    <w:p w14:paraId="0E4CB3F9" w14:textId="02E57950" w:rsidR="001F37F6" w:rsidRDefault="001F37F6" w:rsidP="001F37F6">
      <w:r>
        <w:t xml:space="preserve">Company: </w:t>
      </w:r>
      <w:r>
        <w:t>YWAP</w:t>
      </w:r>
      <w:bookmarkStart w:id="0" w:name="_GoBack"/>
      <w:bookmarkEnd w:id="0"/>
    </w:p>
    <w:p w14:paraId="2FA1150D" w14:textId="77777777" w:rsidR="001F37F6" w:rsidRDefault="001F37F6" w:rsidP="001F37F6"/>
    <w:p w14:paraId="0A66D7EB" w14:textId="26760759" w:rsidR="00D20D9D" w:rsidRDefault="00D20D9D" w:rsidP="006E1507"/>
    <w:p w14:paraId="1904A4EC" w14:textId="62379F10" w:rsidR="00D20D9D" w:rsidRDefault="00D20D9D" w:rsidP="006E1507"/>
    <w:p w14:paraId="0ADE24E6" w14:textId="073A373E" w:rsidR="00D20D9D" w:rsidRDefault="00D20D9D" w:rsidP="006E1507"/>
    <w:p w14:paraId="5F65F507" w14:textId="6575ED86" w:rsidR="00D20D9D" w:rsidRDefault="00D20D9D" w:rsidP="006E1507"/>
    <w:p w14:paraId="782621AA" w14:textId="69E67DDA" w:rsidR="00D20D9D" w:rsidRDefault="00D20D9D" w:rsidP="006E1507"/>
    <w:p w14:paraId="4A770137" w14:textId="52767FD5" w:rsidR="00D20D9D" w:rsidRDefault="00D20D9D" w:rsidP="006E1507"/>
    <w:p w14:paraId="2712FAF4" w14:textId="1E321DB0" w:rsidR="00D20D9D" w:rsidRDefault="00D20D9D" w:rsidP="006E1507"/>
    <w:p w14:paraId="03A9A183" w14:textId="1DA5D763" w:rsidR="00D20D9D" w:rsidRDefault="00D20D9D" w:rsidP="006E1507"/>
    <w:p w14:paraId="7E44BEA9" w14:textId="2E536776" w:rsidR="00D20D9D" w:rsidRDefault="00D20D9D" w:rsidP="006E1507"/>
    <w:p w14:paraId="50B4DC54" w14:textId="457560C7" w:rsidR="00D20D9D" w:rsidRDefault="00D20D9D" w:rsidP="006E1507"/>
    <w:p w14:paraId="430E791A" w14:textId="1D48A6E0" w:rsidR="00D20D9D" w:rsidRDefault="00D20D9D" w:rsidP="006E1507"/>
    <w:p w14:paraId="07369D58" w14:textId="553EF4C3" w:rsidR="00D20D9D" w:rsidRDefault="00D20D9D" w:rsidP="006E1507"/>
    <w:p w14:paraId="6B40B4BA" w14:textId="2C62463F" w:rsidR="00D20D9D" w:rsidRDefault="00D20D9D" w:rsidP="006E1507"/>
    <w:p w14:paraId="512DB055" w14:textId="60D297BA" w:rsidR="00D20D9D" w:rsidRDefault="00D20D9D" w:rsidP="006E1507"/>
    <w:p w14:paraId="0A13952A" w14:textId="2C4E1086" w:rsidR="00D20D9D" w:rsidRDefault="00D20D9D" w:rsidP="006E1507"/>
    <w:p w14:paraId="49DCBB39" w14:textId="34074BAE" w:rsidR="00D20D9D" w:rsidRDefault="00D20D9D" w:rsidP="006E1507"/>
    <w:p w14:paraId="16EF211D" w14:textId="6ED61346" w:rsidR="00D20D9D" w:rsidRDefault="00D20D9D" w:rsidP="006E1507"/>
    <w:p w14:paraId="3B1EAEE0" w14:textId="77777777" w:rsidR="000C6E74" w:rsidRDefault="000C6E74" w:rsidP="000C6E74">
      <w:pPr>
        <w:pStyle w:val="Title"/>
      </w:pPr>
      <w:r>
        <w:t>Curriculum vitae</w:t>
      </w:r>
    </w:p>
    <w:p w14:paraId="232799B9" w14:textId="77777777" w:rsidR="000C6E74" w:rsidRDefault="000C6E74" w:rsidP="000C6E74">
      <w:pPr>
        <w:pStyle w:val="Title"/>
      </w:pPr>
    </w:p>
    <w:p w14:paraId="41411996" w14:textId="77777777" w:rsidR="000C6E74" w:rsidRDefault="000C6E74" w:rsidP="000C6E74">
      <w:pPr>
        <w:pStyle w:val="Title"/>
      </w:pPr>
      <w:r>
        <w:t>of</w:t>
      </w:r>
    </w:p>
    <w:p w14:paraId="797F5EFD" w14:textId="77777777" w:rsidR="000C6E74" w:rsidRDefault="000C6E74" w:rsidP="000C6E74">
      <w:pPr>
        <w:pStyle w:val="Title"/>
      </w:pPr>
    </w:p>
    <w:p w14:paraId="266C0566" w14:textId="77777777" w:rsidR="000C6E74" w:rsidRPr="006E1507" w:rsidRDefault="000C6E74" w:rsidP="000C6E74">
      <w:pPr>
        <w:pStyle w:val="Title"/>
      </w:pPr>
      <w:r>
        <w:t>jason viljoen</w:t>
      </w:r>
    </w:p>
    <w:p w14:paraId="25AE580C" w14:textId="2C748254" w:rsidR="00D20D9D" w:rsidRDefault="00D20D9D" w:rsidP="006E1507"/>
    <w:p w14:paraId="0CB88C50" w14:textId="1EEB8A98" w:rsidR="00D20D9D" w:rsidRDefault="00D20D9D" w:rsidP="006E1507"/>
    <w:p w14:paraId="4D309F2B" w14:textId="5D570611" w:rsidR="00D20D9D" w:rsidRDefault="00D20D9D" w:rsidP="006E1507"/>
    <w:p w14:paraId="6E90A505" w14:textId="3E17B1C5" w:rsidR="00D20D9D" w:rsidRDefault="00D20D9D" w:rsidP="006E1507"/>
    <w:p w14:paraId="2E0B9D45" w14:textId="0E9D3D95" w:rsidR="00D20D9D" w:rsidRDefault="00D20D9D" w:rsidP="006E1507"/>
    <w:p w14:paraId="4150249E" w14:textId="3A9990AC" w:rsidR="00D20D9D" w:rsidRDefault="00D20D9D" w:rsidP="006E1507"/>
    <w:p w14:paraId="304FF711" w14:textId="06C62630" w:rsidR="00D20D9D" w:rsidRDefault="00D20D9D" w:rsidP="006E1507"/>
    <w:p w14:paraId="1F3AC9C8" w14:textId="1B4A988A" w:rsidR="00D20D9D" w:rsidRDefault="00D20D9D" w:rsidP="006E1507"/>
    <w:p w14:paraId="3378E213" w14:textId="3F85BCDB" w:rsidR="00D20D9D" w:rsidRDefault="00D20D9D" w:rsidP="006E1507"/>
    <w:p w14:paraId="08AB021E" w14:textId="237CE33C" w:rsidR="00D20D9D" w:rsidRDefault="00D20D9D" w:rsidP="006E1507"/>
    <w:p w14:paraId="09264054" w14:textId="1B7E8D97" w:rsidR="00D20D9D" w:rsidRDefault="00D20D9D" w:rsidP="006E1507"/>
    <w:p w14:paraId="610AA0BC" w14:textId="6FC5460E" w:rsidR="00D20D9D" w:rsidRDefault="00D20D9D" w:rsidP="006E1507"/>
    <w:sectPr w:rsidR="00D20D9D" w:rsidSect="00D20D9D">
      <w:footerReference w:type="default" r:id="rId7"/>
      <w:headerReference w:type="first" r:id="rId8"/>
      <w:pgSz w:w="12240" w:h="15840" w:code="1"/>
      <w:pgMar w:top="950" w:right="1440" w:bottom="1080" w:left="1440" w:header="576" w:footer="720" w:gutter="0"/>
      <w:pgBorders w:offsetFrom="page">
        <w:top w:val="waveline" w:sz="20" w:space="24" w:color="auto"/>
        <w:left w:val="waveline" w:sz="20" w:space="24" w:color="auto"/>
        <w:bottom w:val="waveline" w:sz="20" w:space="24" w:color="auto"/>
        <w:right w:val="waveline" w:sz="2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DF2C8" w14:textId="77777777" w:rsidR="0077751A" w:rsidRDefault="0077751A" w:rsidP="0068194B">
      <w:r>
        <w:separator/>
      </w:r>
    </w:p>
    <w:p w14:paraId="7457AF88" w14:textId="77777777" w:rsidR="0077751A" w:rsidRDefault="0077751A"/>
    <w:p w14:paraId="62F5DC2E" w14:textId="77777777" w:rsidR="0077751A" w:rsidRDefault="0077751A"/>
  </w:endnote>
  <w:endnote w:type="continuationSeparator" w:id="0">
    <w:p w14:paraId="3D44CEE0" w14:textId="77777777" w:rsidR="0077751A" w:rsidRDefault="0077751A" w:rsidP="0068194B">
      <w:r>
        <w:continuationSeparator/>
      </w:r>
    </w:p>
    <w:p w14:paraId="13C12A70" w14:textId="77777777" w:rsidR="0077751A" w:rsidRDefault="0077751A"/>
    <w:p w14:paraId="7485D3F7" w14:textId="77777777" w:rsidR="0077751A" w:rsidRDefault="007775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14:paraId="2373DE99" w14:textId="05B0FD50" w:rsidR="002B2958" w:rsidRDefault="002B2958">
        <w:pPr>
          <w:pStyle w:val="Footer"/>
        </w:pPr>
        <w:r>
          <w:fldChar w:fldCharType="begin"/>
        </w:r>
        <w:r>
          <w:instrText xml:space="preserve"> PAGE   \* MERGEFORMAT </w:instrText>
        </w:r>
        <w:r>
          <w:fldChar w:fldCharType="separate"/>
        </w:r>
        <w:r w:rsidR="001F37F6">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E3C33" w14:textId="77777777" w:rsidR="0077751A" w:rsidRDefault="0077751A" w:rsidP="0068194B">
      <w:r>
        <w:separator/>
      </w:r>
    </w:p>
    <w:p w14:paraId="28F84C77" w14:textId="77777777" w:rsidR="0077751A" w:rsidRDefault="0077751A"/>
    <w:p w14:paraId="589A4633" w14:textId="77777777" w:rsidR="0077751A" w:rsidRDefault="0077751A"/>
  </w:footnote>
  <w:footnote w:type="continuationSeparator" w:id="0">
    <w:p w14:paraId="2CF2E51D" w14:textId="77777777" w:rsidR="0077751A" w:rsidRDefault="0077751A" w:rsidP="0068194B">
      <w:r>
        <w:continuationSeparator/>
      </w:r>
    </w:p>
    <w:p w14:paraId="7D4C65C5" w14:textId="77777777" w:rsidR="0077751A" w:rsidRDefault="0077751A"/>
    <w:p w14:paraId="76E92768" w14:textId="77777777" w:rsidR="0077751A" w:rsidRDefault="0077751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E686" w14:textId="77777777" w:rsidR="00236D54" w:rsidRPr="004E01EB" w:rsidRDefault="00F476C4" w:rsidP="005A1B10">
    <w:pPr>
      <w:pStyle w:val="Header"/>
    </w:pPr>
    <w:r w:rsidRPr="004E01EB">
      <w:rPr>
        <w:noProof/>
        <w:lang w:val="en-ZA" w:eastAsia="en-ZA"/>
      </w:rPr>
      <mc:AlternateContent>
        <mc:Choice Requires="wps">
          <w:drawing>
            <wp:anchor distT="0" distB="0" distL="114300" distR="114300" simplePos="0" relativeHeight="251659264" behindDoc="1" locked="0" layoutInCell="1" allowOverlap="1" wp14:anchorId="4FD0D991" wp14:editId="1A37674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4EF65D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CB"/>
    <w:rsid w:val="000001EF"/>
    <w:rsid w:val="00007322"/>
    <w:rsid w:val="00007728"/>
    <w:rsid w:val="00024584"/>
    <w:rsid w:val="00024730"/>
    <w:rsid w:val="00055E95"/>
    <w:rsid w:val="0007021F"/>
    <w:rsid w:val="00093FC9"/>
    <w:rsid w:val="000B2BA5"/>
    <w:rsid w:val="000C649A"/>
    <w:rsid w:val="000C6E74"/>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37F6"/>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6310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1756"/>
    <w:rsid w:val="00564791"/>
    <w:rsid w:val="00566A35"/>
    <w:rsid w:val="0056701E"/>
    <w:rsid w:val="005740D7"/>
    <w:rsid w:val="005A0F26"/>
    <w:rsid w:val="005A1B10"/>
    <w:rsid w:val="005A6850"/>
    <w:rsid w:val="005B1B1B"/>
    <w:rsid w:val="005C5932"/>
    <w:rsid w:val="005D1E15"/>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02F23"/>
    <w:rsid w:val="00712D8B"/>
    <w:rsid w:val="007273B7"/>
    <w:rsid w:val="00733E0A"/>
    <w:rsid w:val="0074403D"/>
    <w:rsid w:val="00746D44"/>
    <w:rsid w:val="007538DC"/>
    <w:rsid w:val="00757803"/>
    <w:rsid w:val="0077751A"/>
    <w:rsid w:val="0079206B"/>
    <w:rsid w:val="00796076"/>
    <w:rsid w:val="007C0566"/>
    <w:rsid w:val="007C606B"/>
    <w:rsid w:val="007E6A61"/>
    <w:rsid w:val="00801140"/>
    <w:rsid w:val="008013EF"/>
    <w:rsid w:val="00803404"/>
    <w:rsid w:val="00834955"/>
    <w:rsid w:val="00855B59"/>
    <w:rsid w:val="00860461"/>
    <w:rsid w:val="0086487C"/>
    <w:rsid w:val="00866013"/>
    <w:rsid w:val="00870B20"/>
    <w:rsid w:val="008829F8"/>
    <w:rsid w:val="00885897"/>
    <w:rsid w:val="008A6538"/>
    <w:rsid w:val="008C7056"/>
    <w:rsid w:val="008F3B14"/>
    <w:rsid w:val="00901899"/>
    <w:rsid w:val="0090344B"/>
    <w:rsid w:val="00905715"/>
    <w:rsid w:val="0091321E"/>
    <w:rsid w:val="00913946"/>
    <w:rsid w:val="00922BD2"/>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06EFE"/>
    <w:rsid w:val="00B10EBE"/>
    <w:rsid w:val="00B236F1"/>
    <w:rsid w:val="00B50F99"/>
    <w:rsid w:val="00B51D1B"/>
    <w:rsid w:val="00B540F4"/>
    <w:rsid w:val="00B60FD0"/>
    <w:rsid w:val="00B622DF"/>
    <w:rsid w:val="00B6332A"/>
    <w:rsid w:val="00B81760"/>
    <w:rsid w:val="00B839CB"/>
    <w:rsid w:val="00B8494C"/>
    <w:rsid w:val="00BA1546"/>
    <w:rsid w:val="00BB4E51"/>
    <w:rsid w:val="00BD431F"/>
    <w:rsid w:val="00BE423E"/>
    <w:rsid w:val="00BF61AC"/>
    <w:rsid w:val="00C47FA6"/>
    <w:rsid w:val="00C57FC6"/>
    <w:rsid w:val="00C66A7D"/>
    <w:rsid w:val="00C762C9"/>
    <w:rsid w:val="00C779DA"/>
    <w:rsid w:val="00C814F7"/>
    <w:rsid w:val="00C9415D"/>
    <w:rsid w:val="00C9709B"/>
    <w:rsid w:val="00CA4B4D"/>
    <w:rsid w:val="00CB35C3"/>
    <w:rsid w:val="00CD323D"/>
    <w:rsid w:val="00CE4030"/>
    <w:rsid w:val="00CE64B3"/>
    <w:rsid w:val="00CF1A49"/>
    <w:rsid w:val="00D0630C"/>
    <w:rsid w:val="00D20D9D"/>
    <w:rsid w:val="00D243A9"/>
    <w:rsid w:val="00D26165"/>
    <w:rsid w:val="00D305E5"/>
    <w:rsid w:val="00D37CD3"/>
    <w:rsid w:val="00D5768B"/>
    <w:rsid w:val="00D66A52"/>
    <w:rsid w:val="00D66EFA"/>
    <w:rsid w:val="00D72A2D"/>
    <w:rsid w:val="00D9521A"/>
    <w:rsid w:val="00DA3914"/>
    <w:rsid w:val="00DA59AA"/>
    <w:rsid w:val="00DB61EB"/>
    <w:rsid w:val="00DB6915"/>
    <w:rsid w:val="00DB7E1E"/>
    <w:rsid w:val="00DC1B78"/>
    <w:rsid w:val="00DC2A2F"/>
    <w:rsid w:val="00DC600B"/>
    <w:rsid w:val="00DE0FAA"/>
    <w:rsid w:val="00DE136D"/>
    <w:rsid w:val="00DE1A77"/>
    <w:rsid w:val="00DE6534"/>
    <w:rsid w:val="00DF4D6C"/>
    <w:rsid w:val="00E01923"/>
    <w:rsid w:val="00E0277E"/>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1B6E"/>
    <w:rsid w:val="00F81960"/>
    <w:rsid w:val="00F83C76"/>
    <w:rsid w:val="00F8769D"/>
    <w:rsid w:val="00F9350C"/>
    <w:rsid w:val="00F94EB5"/>
    <w:rsid w:val="00F9624D"/>
    <w:rsid w:val="00FB31C1"/>
    <w:rsid w:val="00FB58F2"/>
    <w:rsid w:val="00FB6D9E"/>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70CC"/>
  <w15:chartTrackingRefBased/>
  <w15:docId w15:val="{8A01E05D-101F-49BF-9570-572F0958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7F6"/>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khgk\AppData\Local\Microsoft\Office\16.0\DTS\en-US%7b38C48907-B672-4F89-AFF4-6BBBE9C57287%7d\%7bFDD932A5-6CEA-4E91-AC60-6090664B15ED%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020541EB744794846E1C1CD51E97E1"/>
        <w:category>
          <w:name w:val="General"/>
          <w:gallery w:val="placeholder"/>
        </w:category>
        <w:types>
          <w:type w:val="bbPlcHdr"/>
        </w:types>
        <w:behaviors>
          <w:behavior w:val="content"/>
        </w:behaviors>
        <w:guid w:val="{82FC1D01-A38B-4948-B53B-2786677F60FB}"/>
      </w:docPartPr>
      <w:docPartBody>
        <w:p w:rsidR="009E1132" w:rsidRDefault="007644EE">
          <w:pPr>
            <w:pStyle w:val="9F020541EB744794846E1C1CD51E97E1"/>
          </w:pPr>
          <w:r w:rsidRPr="00CF1A49">
            <w:t>·</w:t>
          </w:r>
        </w:p>
      </w:docPartBody>
    </w:docPart>
    <w:docPart>
      <w:docPartPr>
        <w:name w:val="5670F388769D445DBD5DE1B239C7CE58"/>
        <w:category>
          <w:name w:val="General"/>
          <w:gallery w:val="placeholder"/>
        </w:category>
        <w:types>
          <w:type w:val="bbPlcHdr"/>
        </w:types>
        <w:behaviors>
          <w:behavior w:val="content"/>
        </w:behaviors>
        <w:guid w:val="{006D3C23-6058-416A-96B0-4523879E02B5}"/>
      </w:docPartPr>
      <w:docPartBody>
        <w:p w:rsidR="009E1132" w:rsidRDefault="007644EE">
          <w:pPr>
            <w:pStyle w:val="5670F388769D445DBD5DE1B239C7CE58"/>
          </w:pPr>
          <w:r w:rsidRPr="00CF1A49">
            <w:t>Experience</w:t>
          </w:r>
        </w:p>
      </w:docPartBody>
    </w:docPart>
    <w:docPart>
      <w:docPartPr>
        <w:name w:val="1D38BC6B059F4780AE3D3E070555C7A5"/>
        <w:category>
          <w:name w:val="General"/>
          <w:gallery w:val="placeholder"/>
        </w:category>
        <w:types>
          <w:type w:val="bbPlcHdr"/>
        </w:types>
        <w:behaviors>
          <w:behavior w:val="content"/>
        </w:behaviors>
        <w:guid w:val="{C7F794E8-F47F-4D52-BFCD-8F78FA6B8A92}"/>
      </w:docPartPr>
      <w:docPartBody>
        <w:p w:rsidR="009E1132" w:rsidRDefault="007644EE">
          <w:pPr>
            <w:pStyle w:val="1D38BC6B059F4780AE3D3E070555C7A5"/>
          </w:pPr>
          <w:r w:rsidRPr="00CF1A49">
            <w:t>Education</w:t>
          </w:r>
        </w:p>
      </w:docPartBody>
    </w:docPart>
    <w:docPart>
      <w:docPartPr>
        <w:name w:val="D3B4981CB9F74FAF8C1DCE14DF755247"/>
        <w:category>
          <w:name w:val="General"/>
          <w:gallery w:val="placeholder"/>
        </w:category>
        <w:types>
          <w:type w:val="bbPlcHdr"/>
        </w:types>
        <w:behaviors>
          <w:behavior w:val="content"/>
        </w:behaviors>
        <w:guid w:val="{E3140DF7-85F0-46E5-BEF5-9E2B11F36100}"/>
      </w:docPartPr>
      <w:docPartBody>
        <w:p w:rsidR="009E1132" w:rsidRDefault="007644EE">
          <w:pPr>
            <w:pStyle w:val="D3B4981CB9F74FAF8C1DCE14DF755247"/>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4EE"/>
    <w:rsid w:val="00211D9C"/>
    <w:rsid w:val="00703BAE"/>
    <w:rsid w:val="007644EE"/>
    <w:rsid w:val="00965693"/>
    <w:rsid w:val="009E1132"/>
    <w:rsid w:val="00DE71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532B7943F048C29C70E4F91D87425F">
    <w:name w:val="B2532B7943F048C29C70E4F91D87425F"/>
  </w:style>
  <w:style w:type="character" w:styleId="IntenseEmphasis">
    <w:name w:val="Intense Emphasis"/>
    <w:basedOn w:val="DefaultParagraphFont"/>
    <w:uiPriority w:val="2"/>
    <w:rPr>
      <w:b/>
      <w:iCs/>
      <w:color w:val="262626" w:themeColor="text1" w:themeTint="D9"/>
    </w:rPr>
  </w:style>
  <w:style w:type="paragraph" w:customStyle="1" w:styleId="4680BD68138847AC9128CD642C67BD9D">
    <w:name w:val="4680BD68138847AC9128CD642C67BD9D"/>
  </w:style>
  <w:style w:type="paragraph" w:customStyle="1" w:styleId="5C224825242E4DEA8730F5EDF990794F">
    <w:name w:val="5C224825242E4DEA8730F5EDF990794F"/>
  </w:style>
  <w:style w:type="paragraph" w:customStyle="1" w:styleId="9F020541EB744794846E1C1CD51E97E1">
    <w:name w:val="9F020541EB744794846E1C1CD51E97E1"/>
  </w:style>
  <w:style w:type="paragraph" w:customStyle="1" w:styleId="DAB22ACA891F41759E7917C87B51F22C">
    <w:name w:val="DAB22ACA891F41759E7917C87B51F22C"/>
  </w:style>
  <w:style w:type="paragraph" w:customStyle="1" w:styleId="5742B83CCE264AA9A7871DA73A6CF785">
    <w:name w:val="5742B83CCE264AA9A7871DA73A6CF785"/>
  </w:style>
  <w:style w:type="paragraph" w:customStyle="1" w:styleId="2F5954D2FE9745D192CCA5318ECF0373">
    <w:name w:val="2F5954D2FE9745D192CCA5318ECF0373"/>
  </w:style>
  <w:style w:type="paragraph" w:customStyle="1" w:styleId="E79C7E9521B24190A7ED228C80D23764">
    <w:name w:val="E79C7E9521B24190A7ED228C80D23764"/>
  </w:style>
  <w:style w:type="paragraph" w:customStyle="1" w:styleId="73512009A7774D909CFB5B2CC5C4C03D">
    <w:name w:val="73512009A7774D909CFB5B2CC5C4C03D"/>
  </w:style>
  <w:style w:type="paragraph" w:customStyle="1" w:styleId="1044E788818B499CA41ED2788AB561B2">
    <w:name w:val="1044E788818B499CA41ED2788AB561B2"/>
  </w:style>
  <w:style w:type="paragraph" w:customStyle="1" w:styleId="AB3023A10F4A43CDA87A2A08BFD62F5A">
    <w:name w:val="AB3023A10F4A43CDA87A2A08BFD62F5A"/>
  </w:style>
  <w:style w:type="paragraph" w:customStyle="1" w:styleId="5670F388769D445DBD5DE1B239C7CE58">
    <w:name w:val="5670F388769D445DBD5DE1B239C7CE58"/>
  </w:style>
  <w:style w:type="paragraph" w:customStyle="1" w:styleId="44CEC212C1DF4305B0FAF3E3213731E4">
    <w:name w:val="44CEC212C1DF4305B0FAF3E3213731E4"/>
  </w:style>
  <w:style w:type="paragraph" w:customStyle="1" w:styleId="94DCCF6CE7FB433B87704619123BD50E">
    <w:name w:val="94DCCF6CE7FB433B87704619123BD50E"/>
  </w:style>
  <w:style w:type="paragraph" w:customStyle="1" w:styleId="D9F2EED60D1F422B8BEED0798964DCC5">
    <w:name w:val="D9F2EED60D1F422B8BEED0798964DCC5"/>
  </w:style>
  <w:style w:type="character" w:styleId="SubtleReference">
    <w:name w:val="Subtle Reference"/>
    <w:basedOn w:val="DefaultParagraphFont"/>
    <w:uiPriority w:val="10"/>
    <w:qFormat/>
    <w:rPr>
      <w:b/>
      <w:caps w:val="0"/>
      <w:smallCaps/>
      <w:color w:val="595959" w:themeColor="text1" w:themeTint="A6"/>
    </w:rPr>
  </w:style>
  <w:style w:type="paragraph" w:customStyle="1" w:styleId="BD6A85A013B44F6988B3E282EC99CCEF">
    <w:name w:val="BD6A85A013B44F6988B3E282EC99CCEF"/>
  </w:style>
  <w:style w:type="paragraph" w:customStyle="1" w:styleId="0D905C7A4C1A492783BE368EF4F43372">
    <w:name w:val="0D905C7A4C1A492783BE368EF4F43372"/>
  </w:style>
  <w:style w:type="paragraph" w:customStyle="1" w:styleId="62A8E62DB49741D695C498C84C2247CE">
    <w:name w:val="62A8E62DB49741D695C498C84C2247CE"/>
  </w:style>
  <w:style w:type="paragraph" w:customStyle="1" w:styleId="056344D52DA645FDAE3329C2DFB4F418">
    <w:name w:val="056344D52DA645FDAE3329C2DFB4F418"/>
  </w:style>
  <w:style w:type="paragraph" w:customStyle="1" w:styleId="83C89F80DBD64FE8B9372163211F310E">
    <w:name w:val="83C89F80DBD64FE8B9372163211F310E"/>
  </w:style>
  <w:style w:type="paragraph" w:customStyle="1" w:styleId="3AEBCD0EEC6042C284EE0FB52FF9C970">
    <w:name w:val="3AEBCD0EEC6042C284EE0FB52FF9C970"/>
  </w:style>
  <w:style w:type="paragraph" w:customStyle="1" w:styleId="2C80EA0F12DE4737BF0594426C4D4E44">
    <w:name w:val="2C80EA0F12DE4737BF0594426C4D4E44"/>
  </w:style>
  <w:style w:type="paragraph" w:customStyle="1" w:styleId="1D38BC6B059F4780AE3D3E070555C7A5">
    <w:name w:val="1D38BC6B059F4780AE3D3E070555C7A5"/>
  </w:style>
  <w:style w:type="paragraph" w:customStyle="1" w:styleId="785B17CB835046DF9AC8F12830AFE705">
    <w:name w:val="785B17CB835046DF9AC8F12830AFE705"/>
  </w:style>
  <w:style w:type="paragraph" w:customStyle="1" w:styleId="0EB4A5FE30C5451281C9292CEE58B248">
    <w:name w:val="0EB4A5FE30C5451281C9292CEE58B248"/>
  </w:style>
  <w:style w:type="paragraph" w:customStyle="1" w:styleId="F26CF3BA1AFD48B490E72A44297695FA">
    <w:name w:val="F26CF3BA1AFD48B490E72A44297695FA"/>
  </w:style>
  <w:style w:type="paragraph" w:customStyle="1" w:styleId="E4DD66686C3341ADA0D39282F5424B93">
    <w:name w:val="E4DD66686C3341ADA0D39282F5424B93"/>
  </w:style>
  <w:style w:type="paragraph" w:customStyle="1" w:styleId="DB0C932BD2B8478A992AE69BCAB24B9B">
    <w:name w:val="DB0C932BD2B8478A992AE69BCAB24B9B"/>
  </w:style>
  <w:style w:type="paragraph" w:customStyle="1" w:styleId="9B908CEFEDD34F1FB27E3B4FC4BB7E8F">
    <w:name w:val="9B908CEFEDD34F1FB27E3B4FC4BB7E8F"/>
  </w:style>
  <w:style w:type="paragraph" w:customStyle="1" w:styleId="06A70D29C67D4F029DA051C0EDA3A7FF">
    <w:name w:val="06A70D29C67D4F029DA051C0EDA3A7FF"/>
  </w:style>
  <w:style w:type="paragraph" w:customStyle="1" w:styleId="897111ABB65642C09639DFAC4F20EE3C">
    <w:name w:val="897111ABB65642C09639DFAC4F20EE3C"/>
  </w:style>
  <w:style w:type="paragraph" w:customStyle="1" w:styleId="08738A40C33F4587BA26B9AEF5BACAD7">
    <w:name w:val="08738A40C33F4587BA26B9AEF5BACAD7"/>
  </w:style>
  <w:style w:type="paragraph" w:customStyle="1" w:styleId="E43C58D0B59B40C5B46000762F9F3663">
    <w:name w:val="E43C58D0B59B40C5B46000762F9F3663"/>
  </w:style>
  <w:style w:type="paragraph" w:customStyle="1" w:styleId="D3B4981CB9F74FAF8C1DCE14DF755247">
    <w:name w:val="D3B4981CB9F74FAF8C1DCE14DF755247"/>
  </w:style>
  <w:style w:type="paragraph" w:customStyle="1" w:styleId="456778495B2C486BB7928CCEB4EB0835">
    <w:name w:val="456778495B2C486BB7928CCEB4EB0835"/>
  </w:style>
  <w:style w:type="paragraph" w:customStyle="1" w:styleId="CABD9E7254DB4919919B8C2828D676D1">
    <w:name w:val="CABD9E7254DB4919919B8C2828D676D1"/>
  </w:style>
  <w:style w:type="paragraph" w:customStyle="1" w:styleId="4F847D6E6F3D4EEF961AB1E0937D7280">
    <w:name w:val="4F847D6E6F3D4EEF961AB1E0937D7280"/>
  </w:style>
  <w:style w:type="paragraph" w:customStyle="1" w:styleId="56D6DD4D09D34C1DBCCD08EAF00E9D59">
    <w:name w:val="56D6DD4D09D34C1DBCCD08EAF00E9D59"/>
  </w:style>
  <w:style w:type="paragraph" w:customStyle="1" w:styleId="7C71370D266C4F3EA39A8D58535FB8F3">
    <w:name w:val="7C71370D266C4F3EA39A8D58535FB8F3"/>
  </w:style>
  <w:style w:type="paragraph" w:customStyle="1" w:styleId="FDAB49189025431AA06BFB8C6FDC055F">
    <w:name w:val="FDAB49189025431AA06BFB8C6FDC055F"/>
  </w:style>
  <w:style w:type="paragraph" w:customStyle="1" w:styleId="7171FE50630D4EFC8B320EFF84446873">
    <w:name w:val="7171FE50630D4EFC8B320EFF844468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{FDD932A5-6CEA-4E91-AC60-6090664B15ED}tf16402488_win32</Template>
  <TotalTime>191</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Jason Viljeon</cp:lastModifiedBy>
  <cp:revision>10</cp:revision>
  <dcterms:created xsi:type="dcterms:W3CDTF">2021-03-29T07:12:00Z</dcterms:created>
  <dcterms:modified xsi:type="dcterms:W3CDTF">2023-03-27T10:51:00Z</dcterms:modified>
  <cp:category/>
</cp:coreProperties>
</file>